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D5" w:rsidRDefault="003C3ED5" w:rsidP="005D502A">
      <w:pPr>
        <w:tabs>
          <w:tab w:val="left" w:pos="3735"/>
        </w:tabs>
        <w:ind w:left="-1418" w:right="-1357"/>
        <w:jc w:val="center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EE22E1" w:rsidRPr="003936A1" w:rsidRDefault="007F5415" w:rsidP="00C1541E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Buddy Referrals invited</w:t>
      </w:r>
      <w:r w:rsidR="00F0644D">
        <w:rPr>
          <w:rFonts w:ascii="Arial" w:hAnsi="Arial" w:cs="Arial"/>
          <w:b/>
          <w:bCs/>
          <w:color w:val="C00000"/>
          <w:sz w:val="28"/>
          <w:szCs w:val="28"/>
        </w:rPr>
        <w:t xml:space="preserve"> for</w:t>
      </w:r>
      <w:r w:rsidR="0075509C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="00815424">
        <w:rPr>
          <w:rFonts w:ascii="Arial" w:hAnsi="Arial" w:cs="Arial"/>
          <w:b/>
          <w:bCs/>
          <w:color w:val="C00000"/>
          <w:sz w:val="28"/>
          <w:szCs w:val="28"/>
        </w:rPr>
        <w:t>below Skill</w:t>
      </w:r>
      <w:r w:rsidR="001C7AA1">
        <w:rPr>
          <w:rFonts w:ascii="Arial" w:hAnsi="Arial" w:cs="Arial"/>
          <w:b/>
          <w:bCs/>
          <w:color w:val="C00000"/>
          <w:sz w:val="28"/>
          <w:szCs w:val="28"/>
        </w:rPr>
        <w:t>!</w:t>
      </w:r>
      <w:r w:rsidR="00E21386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"/>
        <w:tblW w:w="15408" w:type="dxa"/>
        <w:tblLayout w:type="fixed"/>
        <w:tblLook w:val="04A0" w:firstRow="1" w:lastRow="0" w:firstColumn="1" w:lastColumn="0" w:noHBand="0" w:noVBand="1"/>
      </w:tblPr>
      <w:tblGrid>
        <w:gridCol w:w="1098"/>
        <w:gridCol w:w="1710"/>
        <w:gridCol w:w="1530"/>
        <w:gridCol w:w="1350"/>
        <w:gridCol w:w="3870"/>
        <w:gridCol w:w="1710"/>
        <w:gridCol w:w="1260"/>
        <w:gridCol w:w="2880"/>
      </w:tblGrid>
      <w:tr w:rsidR="00956911" w:rsidRPr="00857497" w:rsidTr="00EA47B1">
        <w:trPr>
          <w:trHeight w:val="413"/>
        </w:trPr>
        <w:tc>
          <w:tcPr>
            <w:tcW w:w="1098" w:type="dxa"/>
            <w:shd w:val="clear" w:color="auto" w:fill="C00000"/>
          </w:tcPr>
          <w:p w:rsidR="00D236FE" w:rsidRPr="00857497" w:rsidRDefault="00D236FE" w:rsidP="00832A41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</w:pP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 xml:space="preserve">Posting ID </w:t>
            </w:r>
          </w:p>
        </w:tc>
        <w:tc>
          <w:tcPr>
            <w:tcW w:w="1710" w:type="dxa"/>
            <w:shd w:val="clear" w:color="auto" w:fill="C00000"/>
          </w:tcPr>
          <w:p w:rsidR="00D236FE" w:rsidRPr="00857497" w:rsidRDefault="00D236FE" w:rsidP="00832A41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</w:pP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 xml:space="preserve">Skill </w:t>
            </w:r>
          </w:p>
        </w:tc>
        <w:tc>
          <w:tcPr>
            <w:tcW w:w="1530" w:type="dxa"/>
            <w:shd w:val="clear" w:color="auto" w:fill="C00000"/>
          </w:tcPr>
          <w:p w:rsidR="00D236FE" w:rsidRPr="00857497" w:rsidRDefault="00D236FE" w:rsidP="00832A41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</w:pP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>Experience</w:t>
            </w:r>
          </w:p>
        </w:tc>
        <w:tc>
          <w:tcPr>
            <w:tcW w:w="1350" w:type="dxa"/>
            <w:shd w:val="clear" w:color="auto" w:fill="C00000"/>
          </w:tcPr>
          <w:p w:rsidR="00D236FE" w:rsidRPr="00857497" w:rsidRDefault="00D236FE" w:rsidP="00832A41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</w:pP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 xml:space="preserve">Location </w:t>
            </w:r>
          </w:p>
        </w:tc>
        <w:tc>
          <w:tcPr>
            <w:tcW w:w="3870" w:type="dxa"/>
            <w:shd w:val="clear" w:color="auto" w:fill="C00000"/>
          </w:tcPr>
          <w:p w:rsidR="00D236FE" w:rsidRPr="00857497" w:rsidRDefault="00D236FE" w:rsidP="00832A41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</w:pP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>Job Description</w:t>
            </w:r>
          </w:p>
        </w:tc>
        <w:tc>
          <w:tcPr>
            <w:tcW w:w="1710" w:type="dxa"/>
            <w:shd w:val="clear" w:color="auto" w:fill="C00000"/>
          </w:tcPr>
          <w:p w:rsidR="00D236FE" w:rsidRPr="00857497" w:rsidRDefault="00D236FE" w:rsidP="00832A41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</w:pP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>Qualification</w:t>
            </w:r>
          </w:p>
        </w:tc>
        <w:tc>
          <w:tcPr>
            <w:tcW w:w="1260" w:type="dxa"/>
            <w:shd w:val="clear" w:color="auto" w:fill="C00000"/>
          </w:tcPr>
          <w:p w:rsidR="00D236FE" w:rsidRPr="00857497" w:rsidRDefault="00E83910" w:rsidP="00832A41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</w:pP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>SPOC</w:t>
            </w:r>
          </w:p>
        </w:tc>
        <w:tc>
          <w:tcPr>
            <w:tcW w:w="2880" w:type="dxa"/>
            <w:shd w:val="clear" w:color="auto" w:fill="C00000"/>
          </w:tcPr>
          <w:p w:rsidR="00D236FE" w:rsidRPr="00857497" w:rsidRDefault="00D236FE" w:rsidP="00E83910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</w:pP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>S</w:t>
            </w:r>
            <w:r w:rsidR="00E83910"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>POC</w:t>
            </w:r>
            <w:r w:rsidRPr="00857497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en-IN"/>
              </w:rPr>
              <w:t xml:space="preserve"> Mail ID</w:t>
            </w:r>
          </w:p>
        </w:tc>
      </w:tr>
      <w:tr w:rsidR="005D1421" w:rsidRPr="00857497" w:rsidTr="00F47F96">
        <w:trPr>
          <w:trHeight w:val="260"/>
        </w:trPr>
        <w:tc>
          <w:tcPr>
            <w:tcW w:w="1098" w:type="dxa"/>
            <w:shd w:val="clear" w:color="auto" w:fill="auto"/>
          </w:tcPr>
          <w:p w:rsidR="005D1421" w:rsidRPr="00815424" w:rsidRDefault="00CE5C88" w:rsidP="00F47F96">
            <w:pPr>
              <w:jc w:val="center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815424">
              <w:rPr>
                <w:sz w:val="24"/>
                <w:szCs w:val="24"/>
              </w:rPr>
              <w:t>52703</w:t>
            </w:r>
          </w:p>
        </w:tc>
        <w:tc>
          <w:tcPr>
            <w:tcW w:w="1710" w:type="dxa"/>
          </w:tcPr>
          <w:p w:rsidR="005D1421" w:rsidRPr="00815424" w:rsidRDefault="00CE5C88" w:rsidP="00F47F96">
            <w:pPr>
              <w:jc w:val="center"/>
              <w:rPr>
                <w:rFonts w:cs="Calibri"/>
                <w:sz w:val="24"/>
                <w:szCs w:val="24"/>
              </w:rPr>
            </w:pPr>
            <w:r w:rsidRPr="00815424">
              <w:rPr>
                <w:bCs/>
                <w:sz w:val="24"/>
                <w:szCs w:val="24"/>
              </w:rPr>
              <w:t>IBM WPS(</w:t>
            </w:r>
            <w:r w:rsidRPr="00815424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Pr="00815424">
              <w:rPr>
                <w:bCs/>
                <w:sz w:val="24"/>
                <w:szCs w:val="24"/>
              </w:rPr>
              <w:t>WebSphere Process Server)&amp; IID</w:t>
            </w:r>
          </w:p>
        </w:tc>
        <w:tc>
          <w:tcPr>
            <w:tcW w:w="1530" w:type="dxa"/>
          </w:tcPr>
          <w:p w:rsidR="005D1421" w:rsidRPr="00815424" w:rsidRDefault="00CE5C88" w:rsidP="00F47F96">
            <w:pPr>
              <w:jc w:val="center"/>
              <w:rPr>
                <w:rFonts w:cs="Calibri"/>
                <w:sz w:val="24"/>
                <w:szCs w:val="24"/>
              </w:rPr>
            </w:pPr>
            <w:r w:rsidRPr="00815424">
              <w:rPr>
                <w:rFonts w:cs="Calibri"/>
                <w:sz w:val="24"/>
                <w:szCs w:val="24"/>
              </w:rPr>
              <w:t>4</w:t>
            </w:r>
            <w:r w:rsidR="005D1421" w:rsidRPr="00815424">
              <w:rPr>
                <w:rFonts w:cs="Calibri"/>
                <w:sz w:val="24"/>
                <w:szCs w:val="24"/>
              </w:rPr>
              <w:t xml:space="preserve"> - 10 Years</w:t>
            </w:r>
          </w:p>
        </w:tc>
        <w:tc>
          <w:tcPr>
            <w:tcW w:w="1350" w:type="dxa"/>
          </w:tcPr>
          <w:p w:rsidR="005D1421" w:rsidRPr="00815424" w:rsidRDefault="00E903A2" w:rsidP="00F47F96">
            <w:pPr>
              <w:jc w:val="center"/>
              <w:rPr>
                <w:rFonts w:cs="Calibri"/>
                <w:sz w:val="24"/>
                <w:szCs w:val="24"/>
              </w:rPr>
            </w:pPr>
            <w:r w:rsidRPr="00815424">
              <w:rPr>
                <w:rFonts w:cs="Calibri"/>
                <w:sz w:val="24"/>
                <w:szCs w:val="24"/>
              </w:rPr>
              <w:t>Hyderabad</w:t>
            </w:r>
          </w:p>
        </w:tc>
        <w:tc>
          <w:tcPr>
            <w:tcW w:w="3870" w:type="dxa"/>
          </w:tcPr>
          <w:p w:rsidR="00580A65" w:rsidRDefault="00CE5C88" w:rsidP="00580A65">
            <w:pPr>
              <w:pStyle w:val="NormalWeb"/>
              <w:numPr>
                <w:ilvl w:val="0"/>
                <w:numId w:val="44"/>
              </w:numPr>
              <w:rPr>
                <w:rFonts w:ascii="Calibri" w:hAnsi="Calibri"/>
              </w:rPr>
            </w:pPr>
            <w:r w:rsidRPr="00815424">
              <w:rPr>
                <w:rFonts w:ascii="Calibri" w:hAnsi="Calibri"/>
              </w:rPr>
              <w:t xml:space="preserve">IBM BPM (WPS, BPEL, and Mediation) Developers. The candidate should have ability to design and implement the solution from the requirements. </w:t>
            </w:r>
          </w:p>
          <w:p w:rsidR="00CE5C88" w:rsidRPr="00815424" w:rsidRDefault="00CE5C88" w:rsidP="00580A65">
            <w:pPr>
              <w:pStyle w:val="NormalWeb"/>
              <w:numPr>
                <w:ilvl w:val="0"/>
                <w:numId w:val="44"/>
              </w:numPr>
              <w:rPr>
                <w:rFonts w:ascii="Calibri" w:hAnsi="Calibri"/>
              </w:rPr>
            </w:pPr>
            <w:r w:rsidRPr="00815424">
              <w:rPr>
                <w:rFonts w:ascii="Calibri" w:hAnsi="Calibri"/>
              </w:rPr>
              <w:t>He should have good analytical, problem solving, communication and comprehension skills.</w:t>
            </w:r>
          </w:p>
          <w:p w:rsidR="005D1421" w:rsidRPr="00580A65" w:rsidRDefault="00CE5C88" w:rsidP="00580A65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580A65">
              <w:rPr>
                <w:sz w:val="24"/>
                <w:szCs w:val="24"/>
              </w:rPr>
              <w:t>A qualified candidate should have excellent communication and written skills and should have experience interacting with clients. Someone who could truly bring IBM WPS/BPEL/Mediation expertise to the table would be an attractive candidate. This is a full time position within our organization.</w:t>
            </w:r>
          </w:p>
        </w:tc>
        <w:tc>
          <w:tcPr>
            <w:tcW w:w="1710" w:type="dxa"/>
          </w:tcPr>
          <w:p w:rsidR="005D1421" w:rsidRPr="00815424" w:rsidRDefault="005D1421" w:rsidP="00F47F96">
            <w:pPr>
              <w:jc w:val="center"/>
              <w:rPr>
                <w:sz w:val="24"/>
                <w:szCs w:val="24"/>
              </w:rPr>
            </w:pPr>
            <w:r w:rsidRPr="00815424">
              <w:rPr>
                <w:sz w:val="24"/>
                <w:szCs w:val="24"/>
              </w:rPr>
              <w:t>Any Graduate</w:t>
            </w:r>
          </w:p>
        </w:tc>
        <w:tc>
          <w:tcPr>
            <w:tcW w:w="1260" w:type="dxa"/>
          </w:tcPr>
          <w:p w:rsidR="00CE5C88" w:rsidRPr="00815424" w:rsidRDefault="00CE5C88" w:rsidP="00CE5C88">
            <w:pPr>
              <w:rPr>
                <w:rFonts w:cs="Calibri"/>
                <w:sz w:val="24"/>
                <w:szCs w:val="24"/>
              </w:rPr>
            </w:pPr>
            <w:r w:rsidRPr="00815424">
              <w:rPr>
                <w:rFonts w:cs="Calibri"/>
                <w:sz w:val="24"/>
                <w:szCs w:val="24"/>
              </w:rPr>
              <w:t>Murali Chandran</w:t>
            </w:r>
          </w:p>
          <w:p w:rsidR="005D1421" w:rsidRPr="00815424" w:rsidRDefault="005D1421" w:rsidP="00F47F96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880" w:type="dxa"/>
          </w:tcPr>
          <w:p w:rsidR="005D1421" w:rsidRPr="00815424" w:rsidRDefault="00CE5C88" w:rsidP="00F47F96">
            <w:pPr>
              <w:jc w:val="center"/>
              <w:rPr>
                <w:rFonts w:cs="Calibri"/>
                <w:sz w:val="24"/>
                <w:szCs w:val="24"/>
              </w:rPr>
            </w:pPr>
            <w:r w:rsidRPr="00815424">
              <w:rPr>
                <w:rFonts w:cs="Calibri"/>
                <w:sz w:val="24"/>
                <w:szCs w:val="24"/>
              </w:rPr>
              <w:t>Murali.chandran@techmahindra.com</w:t>
            </w:r>
          </w:p>
        </w:tc>
      </w:tr>
    </w:tbl>
    <w:p w:rsidR="00226300" w:rsidRPr="009D3C1B" w:rsidRDefault="00226300" w:rsidP="00F8210A">
      <w:pPr>
        <w:rPr>
          <w:rFonts w:eastAsiaTheme="minorHAnsi" w:cstheme="minorHAnsi"/>
          <w:color w:val="1F497D"/>
          <w:sz w:val="24"/>
          <w:szCs w:val="24"/>
        </w:rPr>
      </w:pPr>
    </w:p>
    <w:p w:rsidR="00226300" w:rsidRPr="00271A08" w:rsidRDefault="00226300" w:rsidP="00666663">
      <w:pPr>
        <w:jc w:val="center"/>
        <w:rPr>
          <w:rFonts w:cs="Calibri"/>
          <w:bCs/>
          <w:iCs/>
          <w:color w:val="000000" w:themeColor="text1"/>
          <w:sz w:val="24"/>
          <w:szCs w:val="24"/>
          <w:u w:val="single"/>
        </w:rPr>
      </w:pPr>
      <w:r w:rsidRPr="00271A08">
        <w:rPr>
          <w:rFonts w:cstheme="minorHAnsi"/>
          <w:bCs/>
          <w:sz w:val="24"/>
          <w:szCs w:val="24"/>
        </w:rPr>
        <w:t xml:space="preserve">Please share the CV along with Posting ID and Applicant ID to </w:t>
      </w:r>
      <w:hyperlink r:id="rId11" w:history="1">
        <w:r w:rsidRPr="00271A08">
          <w:rPr>
            <w:rStyle w:val="Hyperlink"/>
            <w:bCs/>
            <w:iCs/>
            <w:color w:val="000000" w:themeColor="text1"/>
            <w:sz w:val="24"/>
            <w:szCs w:val="24"/>
          </w:rPr>
          <w:t>Respective</w:t>
        </w:r>
      </w:hyperlink>
      <w:r w:rsidRPr="00271A08">
        <w:rPr>
          <w:bCs/>
          <w:iCs/>
          <w:color w:val="000000" w:themeColor="text1"/>
          <w:sz w:val="24"/>
          <w:szCs w:val="24"/>
          <w:u w:val="single"/>
        </w:rPr>
        <w:t xml:space="preserve"> Recruiter mentioned in last column.</w:t>
      </w:r>
    </w:p>
    <w:p w:rsidR="00226300" w:rsidRPr="00271A08" w:rsidRDefault="00226300" w:rsidP="00666663">
      <w:pPr>
        <w:jc w:val="center"/>
        <w:rPr>
          <w:rFonts w:cs="Arial"/>
          <w:bCs/>
          <w:color w:val="FF0000"/>
          <w:sz w:val="24"/>
          <w:szCs w:val="24"/>
        </w:rPr>
      </w:pPr>
      <w:r w:rsidRPr="00271A08">
        <w:rPr>
          <w:rFonts w:cs="Arial"/>
          <w:bCs/>
          <w:color w:val="FF0000"/>
          <w:sz w:val="24"/>
          <w:szCs w:val="24"/>
        </w:rPr>
        <w:t xml:space="preserve">Profiles without Posting ID and Applicant ID will not be entertained. </w:t>
      </w:r>
      <w:r w:rsidRPr="00271A08">
        <w:rPr>
          <w:color w:val="FF0000"/>
          <w:sz w:val="24"/>
          <w:szCs w:val="24"/>
          <w:u w:val="single"/>
          <w:lang w:val="en-IN"/>
        </w:rPr>
        <w:t>Request all to upload CV’s on Pace HR &gt; Employee Self Service &gt; Recruiting Activities &gt; Buddy Job Openings &gt; Refer a Buddy</w:t>
      </w:r>
    </w:p>
    <w:p w:rsidR="00226300" w:rsidRPr="00EA77C3" w:rsidRDefault="00226300" w:rsidP="00666663">
      <w:pPr>
        <w:jc w:val="center"/>
        <w:rPr>
          <w:rFonts w:asciiTheme="minorHAnsi" w:eastAsiaTheme="minorHAnsi" w:hAnsiTheme="minorHAnsi" w:cstheme="minorHAnsi"/>
          <w:color w:val="1F497D"/>
          <w:sz w:val="20"/>
          <w:szCs w:val="20"/>
        </w:rPr>
      </w:pPr>
      <w:r w:rsidRPr="00271A08">
        <w:rPr>
          <w:sz w:val="24"/>
          <w:szCs w:val="24"/>
          <w:lang w:val="en-IN"/>
        </w:rPr>
        <w:t>In case of any other details/queries mail to</w:t>
      </w:r>
      <w:r w:rsidRPr="00271A08">
        <w:rPr>
          <w:rFonts w:cs="Arial"/>
          <w:color w:val="595959"/>
          <w:sz w:val="24"/>
          <w:szCs w:val="24"/>
        </w:rPr>
        <w:t xml:space="preserve"> </w:t>
      </w:r>
      <w:hyperlink r:id="rId12" w:history="1">
        <w:r w:rsidRPr="00271A08">
          <w:rPr>
            <w:rStyle w:val="Hyperlink"/>
            <w:rFonts w:eastAsiaTheme="minorHAnsi" w:cs="Arial"/>
            <w:bCs/>
            <w:i/>
            <w:iCs/>
            <w:color w:val="0000FF"/>
            <w:sz w:val="24"/>
            <w:szCs w:val="24"/>
          </w:rPr>
          <w:t>HelpdeskBuddy@techmahindra.com</w:t>
        </w:r>
      </w:hyperlink>
    </w:p>
    <w:sectPr w:rsidR="00226300" w:rsidRPr="00EA77C3" w:rsidSect="00832A41">
      <w:footerReference w:type="default" r:id="rId13"/>
      <w:headerReference w:type="first" r:id="rId14"/>
      <w:footerReference w:type="first" r:id="rId15"/>
      <w:pgSz w:w="15840" w:h="12240" w:orient="landscape" w:code="1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9B7" w:rsidRDefault="00BB59B7" w:rsidP="0058369F">
      <w:pPr>
        <w:spacing w:after="0" w:line="240" w:lineRule="auto"/>
      </w:pPr>
      <w:r>
        <w:separator/>
      </w:r>
    </w:p>
  </w:endnote>
  <w:endnote w:type="continuationSeparator" w:id="0">
    <w:p w:rsidR="00BB59B7" w:rsidRDefault="00BB59B7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216933"/>
      <w:docPartObj>
        <w:docPartGallery w:val="Page Numbers (Bottom of Page)"/>
        <w:docPartUnique/>
      </w:docPartObj>
    </w:sdtPr>
    <w:sdtEndPr/>
    <w:sdtContent>
      <w:p w:rsidR="00815BBD" w:rsidRDefault="00D15DA4" w:rsidP="00D15DA4">
        <w:pPr>
          <w:pStyle w:val="Footer"/>
          <w:jc w:val="both"/>
        </w:pPr>
        <w:r w:rsidRPr="00B72BC9">
          <w:rPr>
            <w:rFonts w:ascii="Arial" w:hAnsi="Arial" w:cs="Arial"/>
            <w:color w:val="6D6E71"/>
            <w:sz w:val="18"/>
            <w:szCs w:val="18"/>
          </w:rPr>
          <w:t>Copyright © 201</w:t>
        </w:r>
        <w:r>
          <w:rPr>
            <w:rFonts w:ascii="Arial" w:hAnsi="Arial" w:cs="Arial"/>
            <w:color w:val="6D6E71"/>
            <w:sz w:val="18"/>
            <w:szCs w:val="18"/>
          </w:rPr>
          <w:t>3</w:t>
        </w:r>
        <w:r w:rsidRPr="00B72BC9">
          <w:rPr>
            <w:rFonts w:ascii="Arial" w:hAnsi="Arial" w:cs="Arial"/>
            <w:color w:val="6D6E71"/>
            <w:sz w:val="18"/>
            <w:szCs w:val="18"/>
          </w:rPr>
          <w:t xml:space="preserve"> </w:t>
        </w:r>
        <w:r w:rsidR="00764798">
          <w:rPr>
            <w:rFonts w:ascii="Arial" w:hAnsi="Arial" w:cs="Arial"/>
            <w:color w:val="6D6E71"/>
            <w:sz w:val="18"/>
            <w:szCs w:val="18"/>
          </w:rPr>
          <w:t>Tech Mahindra</w:t>
        </w:r>
        <w:r w:rsidRPr="00B72BC9">
          <w:rPr>
            <w:rFonts w:ascii="Arial" w:hAnsi="Arial" w:cs="Arial"/>
            <w:color w:val="6D6E71"/>
            <w:sz w:val="18"/>
            <w:szCs w:val="18"/>
          </w:rPr>
          <w:t xml:space="preserve"> Ltd. All rights reserved.</w:t>
        </w:r>
        <w:r>
          <w:rPr>
            <w:rFonts w:ascii="Arial" w:hAnsi="Arial" w:cs="Arial"/>
            <w:color w:val="6D6E71"/>
            <w:sz w:val="18"/>
            <w:szCs w:val="18"/>
          </w:rPr>
          <w:tab/>
        </w:r>
        <w:r w:rsidR="00196CE6">
          <w:rPr>
            <w:rFonts w:ascii="Arial" w:hAnsi="Arial" w:cs="Arial"/>
            <w:color w:val="6D6E71"/>
            <w:sz w:val="18"/>
            <w:szCs w:val="18"/>
          </w:rPr>
          <w:t xml:space="preserve"> </w:t>
        </w:r>
        <w:r w:rsidR="006473C9" w:rsidRPr="00B72BC9">
          <w:rPr>
            <w:rFonts w:ascii="Arial" w:hAnsi="Arial" w:cs="Arial"/>
            <w:sz w:val="20"/>
            <w:szCs w:val="20"/>
          </w:rPr>
          <w:fldChar w:fldCharType="begin"/>
        </w:r>
        <w:r w:rsidR="00CF2DFE"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6473C9"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E93BE9">
          <w:rPr>
            <w:rFonts w:ascii="Arial" w:hAnsi="Arial" w:cs="Arial"/>
            <w:noProof/>
            <w:sz w:val="20"/>
            <w:szCs w:val="20"/>
          </w:rPr>
          <w:t>1</w:t>
        </w:r>
        <w:r w:rsidR="006473C9" w:rsidRPr="00B72BC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763749" w:rsidRDefault="00763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F62" w:rsidRPr="00B72BC9" w:rsidRDefault="00BB59B7" w:rsidP="002E5B9E">
    <w:pPr>
      <w:pStyle w:val="Footer"/>
      <w:rPr>
        <w:rFonts w:ascii="Arial" w:hAnsi="Arial" w:cs="Arial"/>
        <w:color w:val="6D6E71" w:themeColor="text2"/>
        <w:sz w:val="20"/>
        <w:szCs w:val="20"/>
      </w:rPr>
    </w:pPr>
    <w:sdt>
      <w:sdtPr>
        <w:rPr>
          <w:rFonts w:ascii="Arial" w:hAnsi="Arial" w:cs="Arial"/>
          <w:sz w:val="16"/>
          <w:szCs w:val="16"/>
        </w:rPr>
        <w:id w:val="420216934"/>
        <w:temporary/>
        <w:showingPlcHdr/>
      </w:sdtPr>
      <w:sdtEndPr>
        <w:rPr>
          <w:sz w:val="18"/>
          <w:szCs w:val="18"/>
        </w:rPr>
      </w:sdtEndPr>
      <w:sdtContent>
        <w:r w:rsidR="002E5B9E" w:rsidRPr="00B72BC9">
          <w:rPr>
            <w:rFonts w:ascii="Arial" w:hAnsi="Arial" w:cs="Arial"/>
            <w:color w:val="6D6E71" w:themeColor="text2"/>
            <w:sz w:val="18"/>
            <w:szCs w:val="18"/>
          </w:rPr>
          <w:t>Copyright © 2012 Mahindra &amp; Mahindra Ltd. All rights reserved.</w:t>
        </w:r>
      </w:sdtContent>
    </w:sdt>
    <w:r w:rsidR="002E5B9E" w:rsidRPr="00B72BC9">
      <w:rPr>
        <w:rFonts w:ascii="Arial" w:hAnsi="Arial" w:cs="Arial"/>
        <w:color w:val="6D6E71" w:themeColor="text2"/>
      </w:rPr>
      <w:ptab w:relativeTo="margin" w:alignment="right" w:leader="none"/>
    </w:r>
    <w:sdt>
      <w:sdtPr>
        <w:rPr>
          <w:rFonts w:ascii="Arial" w:hAnsi="Arial" w:cs="Arial"/>
        </w:rPr>
        <w:id w:val="4202169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6473C9" w:rsidRPr="00B72BC9">
          <w:rPr>
            <w:rFonts w:ascii="Arial" w:hAnsi="Arial" w:cs="Arial"/>
            <w:sz w:val="20"/>
            <w:szCs w:val="20"/>
          </w:rPr>
          <w:fldChar w:fldCharType="begin"/>
        </w:r>
        <w:r w:rsidR="00CF2DFE"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6473C9"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832A41">
          <w:rPr>
            <w:rFonts w:ascii="Arial" w:hAnsi="Arial" w:cs="Arial"/>
            <w:noProof/>
            <w:sz w:val="20"/>
            <w:szCs w:val="20"/>
          </w:rPr>
          <w:t>1</w:t>
        </w:r>
        <w:r w:rsidR="006473C9"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="002128C3" w:rsidRPr="00B72BC9"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9B7" w:rsidRDefault="00BB59B7" w:rsidP="0058369F">
      <w:pPr>
        <w:spacing w:after="0" w:line="240" w:lineRule="auto"/>
      </w:pPr>
      <w:r>
        <w:separator/>
      </w:r>
    </w:p>
  </w:footnote>
  <w:footnote w:type="continuationSeparator" w:id="0">
    <w:p w:rsidR="00BB59B7" w:rsidRDefault="00BB59B7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F62" w:rsidRDefault="00744882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-916614</wp:posOffset>
          </wp:positionH>
          <wp:positionV relativeFrom="paragraph">
            <wp:posOffset>-457200</wp:posOffset>
          </wp:positionV>
          <wp:extent cx="3978791" cy="1446028"/>
          <wp:effectExtent l="19050" t="0" r="2659" b="0"/>
          <wp:wrapNone/>
          <wp:docPr id="3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ltGray">
                  <a:xfrm>
                    <a:off x="0" y="0"/>
                    <a:ext cx="3978791" cy="1446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3F62"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3374726</wp:posOffset>
          </wp:positionH>
          <wp:positionV relativeFrom="paragraph">
            <wp:posOffset>232913</wp:posOffset>
          </wp:positionV>
          <wp:extent cx="2818405" cy="672861"/>
          <wp:effectExtent l="19050" t="0" r="995" b="0"/>
          <wp:wrapNone/>
          <wp:docPr id="4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818405" cy="672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95A"/>
    <w:multiLevelType w:val="hybridMultilevel"/>
    <w:tmpl w:val="F688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526B"/>
    <w:multiLevelType w:val="hybridMultilevel"/>
    <w:tmpl w:val="D7B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6D62"/>
    <w:multiLevelType w:val="hybridMultilevel"/>
    <w:tmpl w:val="480C4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B0C12"/>
    <w:multiLevelType w:val="hybridMultilevel"/>
    <w:tmpl w:val="B6AA4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3530472"/>
    <w:multiLevelType w:val="hybridMultilevel"/>
    <w:tmpl w:val="716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7F66"/>
    <w:multiLevelType w:val="hybridMultilevel"/>
    <w:tmpl w:val="05A871FC"/>
    <w:lvl w:ilvl="0" w:tplc="BC5C8E0C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6C6C"/>
    <w:multiLevelType w:val="hybridMultilevel"/>
    <w:tmpl w:val="4E021986"/>
    <w:lvl w:ilvl="0" w:tplc="323EFD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F445EB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E6A61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2CFBB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4C382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7287E5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641A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B0C47C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8BE22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C3007A"/>
    <w:multiLevelType w:val="hybridMultilevel"/>
    <w:tmpl w:val="D2F6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D2BAD"/>
    <w:multiLevelType w:val="hybridMultilevel"/>
    <w:tmpl w:val="64629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5125609"/>
    <w:multiLevelType w:val="hybridMultilevel"/>
    <w:tmpl w:val="A1BAC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246748"/>
    <w:multiLevelType w:val="hybridMultilevel"/>
    <w:tmpl w:val="AA3C3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561F98"/>
    <w:multiLevelType w:val="hybridMultilevel"/>
    <w:tmpl w:val="7D78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72B2D"/>
    <w:multiLevelType w:val="hybridMultilevel"/>
    <w:tmpl w:val="4BA21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31EFB"/>
    <w:multiLevelType w:val="hybridMultilevel"/>
    <w:tmpl w:val="7D0CBB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EF1884"/>
    <w:multiLevelType w:val="hybridMultilevel"/>
    <w:tmpl w:val="204C6AAE"/>
    <w:lvl w:ilvl="0" w:tplc="69880864">
      <w:start w:val="1"/>
      <w:numFmt w:val="decimal"/>
      <w:lvlText w:val="%1.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B722B"/>
    <w:multiLevelType w:val="hybridMultilevel"/>
    <w:tmpl w:val="7AB4C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D7CA3"/>
    <w:multiLevelType w:val="hybridMultilevel"/>
    <w:tmpl w:val="89E0F0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7" w15:restartNumberingAfterBreak="0">
    <w:nsid w:val="34876571"/>
    <w:multiLevelType w:val="hybridMultilevel"/>
    <w:tmpl w:val="FD94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E1BF4"/>
    <w:multiLevelType w:val="hybridMultilevel"/>
    <w:tmpl w:val="328EB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22876"/>
    <w:multiLevelType w:val="multilevel"/>
    <w:tmpl w:val="F68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0534F"/>
    <w:multiLevelType w:val="hybridMultilevel"/>
    <w:tmpl w:val="81DC3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A65EDF"/>
    <w:multiLevelType w:val="hybridMultilevel"/>
    <w:tmpl w:val="D70ECB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40C2121A"/>
    <w:multiLevelType w:val="hybridMultilevel"/>
    <w:tmpl w:val="87BCA7B6"/>
    <w:lvl w:ilvl="0" w:tplc="4A82EDAC">
      <w:start w:val="9"/>
      <w:numFmt w:val="bullet"/>
      <w:lvlText w:val="•"/>
      <w:lvlJc w:val="left"/>
      <w:pPr>
        <w:ind w:left="810" w:hanging="72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84B1804"/>
    <w:multiLevelType w:val="hybridMultilevel"/>
    <w:tmpl w:val="F25C4D2C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4" w15:restartNumberingAfterBreak="0">
    <w:nsid w:val="49DC4712"/>
    <w:multiLevelType w:val="hybridMultilevel"/>
    <w:tmpl w:val="65807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854510"/>
    <w:multiLevelType w:val="hybridMultilevel"/>
    <w:tmpl w:val="AC48DF7A"/>
    <w:lvl w:ilvl="0" w:tplc="62F841B8">
      <w:start w:val="5"/>
      <w:numFmt w:val="bullet"/>
      <w:lvlText w:val="•"/>
      <w:lvlJc w:val="left"/>
      <w:pPr>
        <w:ind w:left="1020" w:hanging="6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D4B6F"/>
    <w:multiLevelType w:val="hybridMultilevel"/>
    <w:tmpl w:val="2E46A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025E78"/>
    <w:multiLevelType w:val="hybridMultilevel"/>
    <w:tmpl w:val="A6D00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D286B"/>
    <w:multiLevelType w:val="hybridMultilevel"/>
    <w:tmpl w:val="AF304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46D0C"/>
    <w:multiLevelType w:val="hybridMultilevel"/>
    <w:tmpl w:val="7828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97205"/>
    <w:multiLevelType w:val="hybridMultilevel"/>
    <w:tmpl w:val="34D2A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5064C"/>
    <w:multiLevelType w:val="hybridMultilevel"/>
    <w:tmpl w:val="D7C2B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D8B922">
      <w:start w:val="7"/>
      <w:numFmt w:val="bullet"/>
      <w:lvlText w:val="-"/>
      <w:lvlJc w:val="left"/>
      <w:pPr>
        <w:ind w:left="1395" w:hanging="675"/>
      </w:pPr>
      <w:rPr>
        <w:rFonts w:ascii="Calibri" w:eastAsia="Calibri" w:hAnsi="Calibri" w:cs="Times New Roman" w:hint="default"/>
      </w:rPr>
    </w:lvl>
    <w:lvl w:ilvl="2" w:tplc="DA10442A">
      <w:start w:val="7"/>
      <w:numFmt w:val="bullet"/>
      <w:lvlText w:val="•"/>
      <w:lvlJc w:val="left"/>
      <w:pPr>
        <w:ind w:left="9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33" w15:restartNumberingAfterBreak="0">
    <w:nsid w:val="69FC29C7"/>
    <w:multiLevelType w:val="hybridMultilevel"/>
    <w:tmpl w:val="FB324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4770B"/>
    <w:multiLevelType w:val="hybridMultilevel"/>
    <w:tmpl w:val="5EF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464C7"/>
    <w:multiLevelType w:val="hybridMultilevel"/>
    <w:tmpl w:val="C7966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304651"/>
    <w:multiLevelType w:val="hybridMultilevel"/>
    <w:tmpl w:val="B5B8E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3030F"/>
    <w:multiLevelType w:val="hybridMultilevel"/>
    <w:tmpl w:val="9EB052C8"/>
    <w:lvl w:ilvl="0" w:tplc="57E8BD7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8" w15:restartNumberingAfterBreak="0">
    <w:nsid w:val="746B76ED"/>
    <w:multiLevelType w:val="hybridMultilevel"/>
    <w:tmpl w:val="C7C8C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07708"/>
    <w:multiLevelType w:val="hybridMultilevel"/>
    <w:tmpl w:val="A2F0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76FB2"/>
    <w:multiLevelType w:val="hybridMultilevel"/>
    <w:tmpl w:val="E1528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605AE"/>
    <w:multiLevelType w:val="hybridMultilevel"/>
    <w:tmpl w:val="23AE36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0F0921"/>
    <w:multiLevelType w:val="hybridMultilevel"/>
    <w:tmpl w:val="DCF09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083AAB"/>
    <w:multiLevelType w:val="hybridMultilevel"/>
    <w:tmpl w:val="C7FE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2"/>
  </w:num>
  <w:num w:numId="4">
    <w:abstractNumId w:val="4"/>
  </w:num>
  <w:num w:numId="5">
    <w:abstractNumId w:val="34"/>
  </w:num>
  <w:num w:numId="6">
    <w:abstractNumId w:val="33"/>
  </w:num>
  <w:num w:numId="7">
    <w:abstractNumId w:val="19"/>
  </w:num>
  <w:num w:numId="8">
    <w:abstractNumId w:val="43"/>
  </w:num>
  <w:num w:numId="9">
    <w:abstractNumId w:val="20"/>
  </w:num>
  <w:num w:numId="10">
    <w:abstractNumId w:val="28"/>
  </w:num>
  <w:num w:numId="11">
    <w:abstractNumId w:val="12"/>
  </w:num>
  <w:num w:numId="12">
    <w:abstractNumId w:val="3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9"/>
  </w:num>
  <w:num w:numId="17">
    <w:abstractNumId w:val="14"/>
  </w:num>
  <w:num w:numId="18">
    <w:abstractNumId w:val="37"/>
  </w:num>
  <w:num w:numId="19">
    <w:abstractNumId w:val="36"/>
  </w:num>
  <w:num w:numId="20">
    <w:abstractNumId w:val="1"/>
  </w:num>
  <w:num w:numId="21">
    <w:abstractNumId w:val="18"/>
  </w:num>
  <w:num w:numId="22">
    <w:abstractNumId w:val="15"/>
  </w:num>
  <w:num w:numId="23">
    <w:abstractNumId w:val="17"/>
  </w:num>
  <w:num w:numId="24">
    <w:abstractNumId w:val="38"/>
  </w:num>
  <w:num w:numId="25">
    <w:abstractNumId w:val="7"/>
  </w:num>
  <w:num w:numId="26">
    <w:abstractNumId w:val="13"/>
  </w:num>
  <w:num w:numId="27">
    <w:abstractNumId w:val="41"/>
  </w:num>
  <w:num w:numId="28">
    <w:abstractNumId w:val="0"/>
  </w:num>
  <w:num w:numId="29">
    <w:abstractNumId w:val="9"/>
  </w:num>
  <w:num w:numId="30">
    <w:abstractNumId w:val="23"/>
  </w:num>
  <w:num w:numId="31">
    <w:abstractNumId w:val="16"/>
  </w:num>
  <w:num w:numId="32">
    <w:abstractNumId w:val="11"/>
  </w:num>
  <w:num w:numId="33">
    <w:abstractNumId w:val="21"/>
  </w:num>
  <w:num w:numId="34">
    <w:abstractNumId w:val="30"/>
  </w:num>
  <w:num w:numId="35">
    <w:abstractNumId w:val="22"/>
  </w:num>
  <w:num w:numId="36">
    <w:abstractNumId w:val="42"/>
  </w:num>
  <w:num w:numId="37">
    <w:abstractNumId w:val="24"/>
  </w:num>
  <w:num w:numId="38">
    <w:abstractNumId w:val="29"/>
  </w:num>
  <w:num w:numId="39">
    <w:abstractNumId w:val="31"/>
  </w:num>
  <w:num w:numId="40">
    <w:abstractNumId w:val="27"/>
  </w:num>
  <w:num w:numId="41">
    <w:abstractNumId w:val="40"/>
  </w:num>
  <w:num w:numId="42">
    <w:abstractNumId w:val="25"/>
  </w:num>
  <w:num w:numId="43">
    <w:abstractNumId w:val="5"/>
  </w:num>
  <w:num w:numId="44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21"/>
    <w:rsid w:val="00006134"/>
    <w:rsid w:val="00011182"/>
    <w:rsid w:val="00014394"/>
    <w:rsid w:val="000162EA"/>
    <w:rsid w:val="000229A6"/>
    <w:rsid w:val="0002348F"/>
    <w:rsid w:val="00024E7B"/>
    <w:rsid w:val="000260F9"/>
    <w:rsid w:val="000266A3"/>
    <w:rsid w:val="0003019B"/>
    <w:rsid w:val="00036133"/>
    <w:rsid w:val="000453E4"/>
    <w:rsid w:val="00045428"/>
    <w:rsid w:val="0004542A"/>
    <w:rsid w:val="00047157"/>
    <w:rsid w:val="0004750E"/>
    <w:rsid w:val="00051039"/>
    <w:rsid w:val="0005397C"/>
    <w:rsid w:val="00067068"/>
    <w:rsid w:val="00071A6B"/>
    <w:rsid w:val="00072950"/>
    <w:rsid w:val="00075AB7"/>
    <w:rsid w:val="00077018"/>
    <w:rsid w:val="0007773D"/>
    <w:rsid w:val="00081AFE"/>
    <w:rsid w:val="0008409C"/>
    <w:rsid w:val="00084F1F"/>
    <w:rsid w:val="00086798"/>
    <w:rsid w:val="00086B99"/>
    <w:rsid w:val="00094DAE"/>
    <w:rsid w:val="000952DB"/>
    <w:rsid w:val="000A095D"/>
    <w:rsid w:val="000A0B47"/>
    <w:rsid w:val="000A2C12"/>
    <w:rsid w:val="000A56D2"/>
    <w:rsid w:val="000B03B8"/>
    <w:rsid w:val="000B0FC3"/>
    <w:rsid w:val="000B4058"/>
    <w:rsid w:val="000C3EE0"/>
    <w:rsid w:val="000C69D0"/>
    <w:rsid w:val="000D24A3"/>
    <w:rsid w:val="000D2C7E"/>
    <w:rsid w:val="000D7DBF"/>
    <w:rsid w:val="000E0E15"/>
    <w:rsid w:val="000E5E1B"/>
    <w:rsid w:val="000E74D8"/>
    <w:rsid w:val="000F0450"/>
    <w:rsid w:val="000F1173"/>
    <w:rsid w:val="000F176E"/>
    <w:rsid w:val="000F3EDF"/>
    <w:rsid w:val="000F5813"/>
    <w:rsid w:val="000F7946"/>
    <w:rsid w:val="001009D7"/>
    <w:rsid w:val="001013A8"/>
    <w:rsid w:val="00102543"/>
    <w:rsid w:val="00105B18"/>
    <w:rsid w:val="00106031"/>
    <w:rsid w:val="001114F0"/>
    <w:rsid w:val="001116AE"/>
    <w:rsid w:val="00111B7F"/>
    <w:rsid w:val="001151DA"/>
    <w:rsid w:val="00115DE2"/>
    <w:rsid w:val="0012304C"/>
    <w:rsid w:val="00125941"/>
    <w:rsid w:val="001309F2"/>
    <w:rsid w:val="00131898"/>
    <w:rsid w:val="00137539"/>
    <w:rsid w:val="00137765"/>
    <w:rsid w:val="00145936"/>
    <w:rsid w:val="001459E8"/>
    <w:rsid w:val="00151105"/>
    <w:rsid w:val="00152244"/>
    <w:rsid w:val="001553C8"/>
    <w:rsid w:val="00155A15"/>
    <w:rsid w:val="00160413"/>
    <w:rsid w:val="001620B7"/>
    <w:rsid w:val="0016393D"/>
    <w:rsid w:val="00170F65"/>
    <w:rsid w:val="00172637"/>
    <w:rsid w:val="001728CC"/>
    <w:rsid w:val="001739BB"/>
    <w:rsid w:val="00175E7D"/>
    <w:rsid w:val="001768B6"/>
    <w:rsid w:val="00180DC6"/>
    <w:rsid w:val="00182D19"/>
    <w:rsid w:val="00183294"/>
    <w:rsid w:val="00191967"/>
    <w:rsid w:val="00196112"/>
    <w:rsid w:val="00196CE6"/>
    <w:rsid w:val="001A400E"/>
    <w:rsid w:val="001A4310"/>
    <w:rsid w:val="001A6521"/>
    <w:rsid w:val="001A6E7E"/>
    <w:rsid w:val="001C0E22"/>
    <w:rsid w:val="001C6B70"/>
    <w:rsid w:val="001C7AA1"/>
    <w:rsid w:val="001D2046"/>
    <w:rsid w:val="001D22A6"/>
    <w:rsid w:val="001D3FCD"/>
    <w:rsid w:val="001D4451"/>
    <w:rsid w:val="001D5365"/>
    <w:rsid w:val="001E4E26"/>
    <w:rsid w:val="001E5C3A"/>
    <w:rsid w:val="001F0295"/>
    <w:rsid w:val="001F23AA"/>
    <w:rsid w:val="001F2A21"/>
    <w:rsid w:val="00200226"/>
    <w:rsid w:val="00200660"/>
    <w:rsid w:val="002021C8"/>
    <w:rsid w:val="0020596C"/>
    <w:rsid w:val="00207538"/>
    <w:rsid w:val="002128C3"/>
    <w:rsid w:val="00221C77"/>
    <w:rsid w:val="00226300"/>
    <w:rsid w:val="00226ADD"/>
    <w:rsid w:val="00232863"/>
    <w:rsid w:val="00240034"/>
    <w:rsid w:val="00245766"/>
    <w:rsid w:val="00252883"/>
    <w:rsid w:val="00253084"/>
    <w:rsid w:val="0025417A"/>
    <w:rsid w:val="0025564F"/>
    <w:rsid w:val="00257AF4"/>
    <w:rsid w:val="00260AC5"/>
    <w:rsid w:val="002633F8"/>
    <w:rsid w:val="00264FA1"/>
    <w:rsid w:val="00265745"/>
    <w:rsid w:val="00266635"/>
    <w:rsid w:val="00267760"/>
    <w:rsid w:val="00271A08"/>
    <w:rsid w:val="0027489B"/>
    <w:rsid w:val="00275D33"/>
    <w:rsid w:val="002800E9"/>
    <w:rsid w:val="002836AE"/>
    <w:rsid w:val="002864F8"/>
    <w:rsid w:val="00286A6A"/>
    <w:rsid w:val="00291E8C"/>
    <w:rsid w:val="00292854"/>
    <w:rsid w:val="002A2CE4"/>
    <w:rsid w:val="002A3824"/>
    <w:rsid w:val="002A3F01"/>
    <w:rsid w:val="002A6B3A"/>
    <w:rsid w:val="002B13E9"/>
    <w:rsid w:val="002B5369"/>
    <w:rsid w:val="002B608B"/>
    <w:rsid w:val="002B6FE1"/>
    <w:rsid w:val="002C1535"/>
    <w:rsid w:val="002C7223"/>
    <w:rsid w:val="002E0242"/>
    <w:rsid w:val="002E0D44"/>
    <w:rsid w:val="002E1DC3"/>
    <w:rsid w:val="002E5B9E"/>
    <w:rsid w:val="002E5DAF"/>
    <w:rsid w:val="002E7A8A"/>
    <w:rsid w:val="002F128F"/>
    <w:rsid w:val="002F1D7E"/>
    <w:rsid w:val="002F71F7"/>
    <w:rsid w:val="0030126A"/>
    <w:rsid w:val="0031045B"/>
    <w:rsid w:val="003152C3"/>
    <w:rsid w:val="00316FCB"/>
    <w:rsid w:val="003224D5"/>
    <w:rsid w:val="003240A7"/>
    <w:rsid w:val="00324F28"/>
    <w:rsid w:val="0032658C"/>
    <w:rsid w:val="00327972"/>
    <w:rsid w:val="00327E0A"/>
    <w:rsid w:val="00333324"/>
    <w:rsid w:val="003366FB"/>
    <w:rsid w:val="00336822"/>
    <w:rsid w:val="00340A3F"/>
    <w:rsid w:val="003414DA"/>
    <w:rsid w:val="00345211"/>
    <w:rsid w:val="003466C0"/>
    <w:rsid w:val="00350CE9"/>
    <w:rsid w:val="0036237C"/>
    <w:rsid w:val="00364042"/>
    <w:rsid w:val="003706DF"/>
    <w:rsid w:val="00372440"/>
    <w:rsid w:val="00373335"/>
    <w:rsid w:val="003862A1"/>
    <w:rsid w:val="00386915"/>
    <w:rsid w:val="00390B76"/>
    <w:rsid w:val="003923F8"/>
    <w:rsid w:val="003936A1"/>
    <w:rsid w:val="003936F3"/>
    <w:rsid w:val="003A0180"/>
    <w:rsid w:val="003A13BF"/>
    <w:rsid w:val="003A160F"/>
    <w:rsid w:val="003A3F2D"/>
    <w:rsid w:val="003B7DF6"/>
    <w:rsid w:val="003C0F27"/>
    <w:rsid w:val="003C1184"/>
    <w:rsid w:val="003C2994"/>
    <w:rsid w:val="003C2ABE"/>
    <w:rsid w:val="003C3ED5"/>
    <w:rsid w:val="003D068B"/>
    <w:rsid w:val="003D291E"/>
    <w:rsid w:val="003D6AA0"/>
    <w:rsid w:val="003D7F37"/>
    <w:rsid w:val="003D7FEE"/>
    <w:rsid w:val="003E07E8"/>
    <w:rsid w:val="003E491C"/>
    <w:rsid w:val="003E6698"/>
    <w:rsid w:val="003E789C"/>
    <w:rsid w:val="003E7C57"/>
    <w:rsid w:val="00403124"/>
    <w:rsid w:val="00417B55"/>
    <w:rsid w:val="00424152"/>
    <w:rsid w:val="00425CAA"/>
    <w:rsid w:val="0042667A"/>
    <w:rsid w:val="00430990"/>
    <w:rsid w:val="00432E04"/>
    <w:rsid w:val="0043493F"/>
    <w:rsid w:val="00437CB4"/>
    <w:rsid w:val="00441E86"/>
    <w:rsid w:val="004426E1"/>
    <w:rsid w:val="00443561"/>
    <w:rsid w:val="00443AFC"/>
    <w:rsid w:val="00447574"/>
    <w:rsid w:val="0044772F"/>
    <w:rsid w:val="0045145B"/>
    <w:rsid w:val="004524E0"/>
    <w:rsid w:val="004528B9"/>
    <w:rsid w:val="00455A74"/>
    <w:rsid w:val="004627B4"/>
    <w:rsid w:val="00464A90"/>
    <w:rsid w:val="00465D1E"/>
    <w:rsid w:val="0047599C"/>
    <w:rsid w:val="004773BB"/>
    <w:rsid w:val="00482DBD"/>
    <w:rsid w:val="0048370B"/>
    <w:rsid w:val="00485419"/>
    <w:rsid w:val="004862C4"/>
    <w:rsid w:val="004902BD"/>
    <w:rsid w:val="00493141"/>
    <w:rsid w:val="00495404"/>
    <w:rsid w:val="004957DC"/>
    <w:rsid w:val="004963BC"/>
    <w:rsid w:val="004A0377"/>
    <w:rsid w:val="004A1EDF"/>
    <w:rsid w:val="004A23C4"/>
    <w:rsid w:val="004A3E6E"/>
    <w:rsid w:val="004A4735"/>
    <w:rsid w:val="004A711A"/>
    <w:rsid w:val="004B60E4"/>
    <w:rsid w:val="004B7891"/>
    <w:rsid w:val="004B7E3A"/>
    <w:rsid w:val="004C65A8"/>
    <w:rsid w:val="004C68A7"/>
    <w:rsid w:val="004D47C9"/>
    <w:rsid w:val="004E0227"/>
    <w:rsid w:val="004F0BE0"/>
    <w:rsid w:val="005060E9"/>
    <w:rsid w:val="005060FB"/>
    <w:rsid w:val="00510C6C"/>
    <w:rsid w:val="0051448E"/>
    <w:rsid w:val="005147E1"/>
    <w:rsid w:val="00514E11"/>
    <w:rsid w:val="00515813"/>
    <w:rsid w:val="0051633A"/>
    <w:rsid w:val="005170AA"/>
    <w:rsid w:val="005314E2"/>
    <w:rsid w:val="00532CB4"/>
    <w:rsid w:val="005341E6"/>
    <w:rsid w:val="00540E48"/>
    <w:rsid w:val="005412B4"/>
    <w:rsid w:val="00542B25"/>
    <w:rsid w:val="005432C3"/>
    <w:rsid w:val="0054709E"/>
    <w:rsid w:val="0055001F"/>
    <w:rsid w:val="00551A02"/>
    <w:rsid w:val="005555A3"/>
    <w:rsid w:val="00561687"/>
    <w:rsid w:val="00562CFE"/>
    <w:rsid w:val="00570A96"/>
    <w:rsid w:val="00580462"/>
    <w:rsid w:val="00580A65"/>
    <w:rsid w:val="005818BA"/>
    <w:rsid w:val="0058369F"/>
    <w:rsid w:val="005843DC"/>
    <w:rsid w:val="005873DC"/>
    <w:rsid w:val="005A6A27"/>
    <w:rsid w:val="005B288F"/>
    <w:rsid w:val="005B2E3C"/>
    <w:rsid w:val="005B4C16"/>
    <w:rsid w:val="005B6D3B"/>
    <w:rsid w:val="005B7BA3"/>
    <w:rsid w:val="005C10D5"/>
    <w:rsid w:val="005C1DA7"/>
    <w:rsid w:val="005C4108"/>
    <w:rsid w:val="005D1421"/>
    <w:rsid w:val="005D502A"/>
    <w:rsid w:val="005D5CA2"/>
    <w:rsid w:val="005E1263"/>
    <w:rsid w:val="005E288A"/>
    <w:rsid w:val="005E4005"/>
    <w:rsid w:val="005E46D9"/>
    <w:rsid w:val="005E5A3D"/>
    <w:rsid w:val="005E6FB1"/>
    <w:rsid w:val="005F2EDE"/>
    <w:rsid w:val="005F701A"/>
    <w:rsid w:val="005F7E1B"/>
    <w:rsid w:val="006042A4"/>
    <w:rsid w:val="0060763C"/>
    <w:rsid w:val="00607732"/>
    <w:rsid w:val="00607780"/>
    <w:rsid w:val="00612957"/>
    <w:rsid w:val="0061696D"/>
    <w:rsid w:val="00622B92"/>
    <w:rsid w:val="00622DF4"/>
    <w:rsid w:val="006326D7"/>
    <w:rsid w:val="00635FF5"/>
    <w:rsid w:val="00640832"/>
    <w:rsid w:val="006423FE"/>
    <w:rsid w:val="00643AD9"/>
    <w:rsid w:val="00644998"/>
    <w:rsid w:val="006473C9"/>
    <w:rsid w:val="00651AF3"/>
    <w:rsid w:val="00661A99"/>
    <w:rsid w:val="006634E2"/>
    <w:rsid w:val="00666663"/>
    <w:rsid w:val="006679F8"/>
    <w:rsid w:val="006700BB"/>
    <w:rsid w:val="0067225B"/>
    <w:rsid w:val="006767B6"/>
    <w:rsid w:val="00677BE9"/>
    <w:rsid w:val="0068328A"/>
    <w:rsid w:val="00683BDE"/>
    <w:rsid w:val="006856DB"/>
    <w:rsid w:val="00692CF7"/>
    <w:rsid w:val="006A32C7"/>
    <w:rsid w:val="006B4E3C"/>
    <w:rsid w:val="006B5665"/>
    <w:rsid w:val="006B68DD"/>
    <w:rsid w:val="006B6F4E"/>
    <w:rsid w:val="006C0262"/>
    <w:rsid w:val="006C16C6"/>
    <w:rsid w:val="006D0FAC"/>
    <w:rsid w:val="006D242E"/>
    <w:rsid w:val="006D3109"/>
    <w:rsid w:val="006D39A3"/>
    <w:rsid w:val="006D560A"/>
    <w:rsid w:val="006D56D0"/>
    <w:rsid w:val="006F0C45"/>
    <w:rsid w:val="006F6201"/>
    <w:rsid w:val="006F6E2C"/>
    <w:rsid w:val="0070492F"/>
    <w:rsid w:val="00712737"/>
    <w:rsid w:val="007213FA"/>
    <w:rsid w:val="00722685"/>
    <w:rsid w:val="00723BA5"/>
    <w:rsid w:val="00730DAF"/>
    <w:rsid w:val="0073233D"/>
    <w:rsid w:val="007368DF"/>
    <w:rsid w:val="00744882"/>
    <w:rsid w:val="00747DE2"/>
    <w:rsid w:val="00752DAE"/>
    <w:rsid w:val="0075509C"/>
    <w:rsid w:val="007558E6"/>
    <w:rsid w:val="00755A9F"/>
    <w:rsid w:val="00763749"/>
    <w:rsid w:val="00764672"/>
    <w:rsid w:val="00764798"/>
    <w:rsid w:val="007714B1"/>
    <w:rsid w:val="00772D40"/>
    <w:rsid w:val="0078259A"/>
    <w:rsid w:val="00782A35"/>
    <w:rsid w:val="00782E31"/>
    <w:rsid w:val="00783321"/>
    <w:rsid w:val="00783D66"/>
    <w:rsid w:val="00783F8C"/>
    <w:rsid w:val="00787F5A"/>
    <w:rsid w:val="007900FE"/>
    <w:rsid w:val="007A04BF"/>
    <w:rsid w:val="007A0C1F"/>
    <w:rsid w:val="007A1012"/>
    <w:rsid w:val="007A6E1A"/>
    <w:rsid w:val="007A77D6"/>
    <w:rsid w:val="007B72D1"/>
    <w:rsid w:val="007C618C"/>
    <w:rsid w:val="007C622E"/>
    <w:rsid w:val="007D10B3"/>
    <w:rsid w:val="007D19A7"/>
    <w:rsid w:val="007D4D5D"/>
    <w:rsid w:val="007D7E24"/>
    <w:rsid w:val="007E65E1"/>
    <w:rsid w:val="007F18BE"/>
    <w:rsid w:val="007F2378"/>
    <w:rsid w:val="007F2F9B"/>
    <w:rsid w:val="007F427B"/>
    <w:rsid w:val="007F5415"/>
    <w:rsid w:val="007F7588"/>
    <w:rsid w:val="0080726D"/>
    <w:rsid w:val="00807E21"/>
    <w:rsid w:val="00810B33"/>
    <w:rsid w:val="00812F31"/>
    <w:rsid w:val="00813450"/>
    <w:rsid w:val="00815052"/>
    <w:rsid w:val="00815424"/>
    <w:rsid w:val="00815BBD"/>
    <w:rsid w:val="00821917"/>
    <w:rsid w:val="0082263A"/>
    <w:rsid w:val="00823EF8"/>
    <w:rsid w:val="00823F3E"/>
    <w:rsid w:val="00825556"/>
    <w:rsid w:val="00831441"/>
    <w:rsid w:val="008323D3"/>
    <w:rsid w:val="00832A41"/>
    <w:rsid w:val="0083705D"/>
    <w:rsid w:val="0084386B"/>
    <w:rsid w:val="00844181"/>
    <w:rsid w:val="008507D9"/>
    <w:rsid w:val="00855B26"/>
    <w:rsid w:val="00857497"/>
    <w:rsid w:val="00862DCE"/>
    <w:rsid w:val="008667DD"/>
    <w:rsid w:val="00872A92"/>
    <w:rsid w:val="00874AE5"/>
    <w:rsid w:val="00876603"/>
    <w:rsid w:val="008767F0"/>
    <w:rsid w:val="008824E2"/>
    <w:rsid w:val="0088408F"/>
    <w:rsid w:val="00886B71"/>
    <w:rsid w:val="00891990"/>
    <w:rsid w:val="00897AFB"/>
    <w:rsid w:val="008B0123"/>
    <w:rsid w:val="008B1C13"/>
    <w:rsid w:val="008B2130"/>
    <w:rsid w:val="008B3D72"/>
    <w:rsid w:val="008B48D4"/>
    <w:rsid w:val="008B5638"/>
    <w:rsid w:val="008B5BAE"/>
    <w:rsid w:val="008C065F"/>
    <w:rsid w:val="008C13E5"/>
    <w:rsid w:val="008C4BF0"/>
    <w:rsid w:val="008C579D"/>
    <w:rsid w:val="008C7224"/>
    <w:rsid w:val="008D0B9B"/>
    <w:rsid w:val="008D0E74"/>
    <w:rsid w:val="008D28BB"/>
    <w:rsid w:val="008D4897"/>
    <w:rsid w:val="008E20A3"/>
    <w:rsid w:val="008E346E"/>
    <w:rsid w:val="008E396B"/>
    <w:rsid w:val="008F451E"/>
    <w:rsid w:val="008F45FB"/>
    <w:rsid w:val="009013BE"/>
    <w:rsid w:val="00902E8B"/>
    <w:rsid w:val="0090669A"/>
    <w:rsid w:val="00907C07"/>
    <w:rsid w:val="00914FD4"/>
    <w:rsid w:val="009154DE"/>
    <w:rsid w:val="0092124B"/>
    <w:rsid w:val="009212F2"/>
    <w:rsid w:val="00924D76"/>
    <w:rsid w:val="00925595"/>
    <w:rsid w:val="009411BD"/>
    <w:rsid w:val="00941ACA"/>
    <w:rsid w:val="009424D7"/>
    <w:rsid w:val="00947E51"/>
    <w:rsid w:val="00947EFF"/>
    <w:rsid w:val="00951372"/>
    <w:rsid w:val="009524FB"/>
    <w:rsid w:val="00953675"/>
    <w:rsid w:val="00954FB1"/>
    <w:rsid w:val="00956911"/>
    <w:rsid w:val="00966059"/>
    <w:rsid w:val="009670B3"/>
    <w:rsid w:val="009676C7"/>
    <w:rsid w:val="009704DE"/>
    <w:rsid w:val="00970D95"/>
    <w:rsid w:val="00972200"/>
    <w:rsid w:val="009732D9"/>
    <w:rsid w:val="00975B20"/>
    <w:rsid w:val="00976FA2"/>
    <w:rsid w:val="00984BCF"/>
    <w:rsid w:val="0098519D"/>
    <w:rsid w:val="0099175C"/>
    <w:rsid w:val="00993BB7"/>
    <w:rsid w:val="009952FE"/>
    <w:rsid w:val="00996710"/>
    <w:rsid w:val="0099705F"/>
    <w:rsid w:val="009A1951"/>
    <w:rsid w:val="009A31E3"/>
    <w:rsid w:val="009A6152"/>
    <w:rsid w:val="009B0A63"/>
    <w:rsid w:val="009B0D4F"/>
    <w:rsid w:val="009B1458"/>
    <w:rsid w:val="009B1B16"/>
    <w:rsid w:val="009B2F87"/>
    <w:rsid w:val="009C136D"/>
    <w:rsid w:val="009C33E7"/>
    <w:rsid w:val="009C4E93"/>
    <w:rsid w:val="009C612D"/>
    <w:rsid w:val="009C63D4"/>
    <w:rsid w:val="009D0888"/>
    <w:rsid w:val="009D1A1D"/>
    <w:rsid w:val="009D3C1B"/>
    <w:rsid w:val="009D3EB2"/>
    <w:rsid w:val="009E68CD"/>
    <w:rsid w:val="009E6979"/>
    <w:rsid w:val="009E753D"/>
    <w:rsid w:val="009F0E98"/>
    <w:rsid w:val="009F2447"/>
    <w:rsid w:val="00A00BF9"/>
    <w:rsid w:val="00A018B1"/>
    <w:rsid w:val="00A020A1"/>
    <w:rsid w:val="00A10072"/>
    <w:rsid w:val="00A12A42"/>
    <w:rsid w:val="00A159D5"/>
    <w:rsid w:val="00A24483"/>
    <w:rsid w:val="00A307FC"/>
    <w:rsid w:val="00A31E30"/>
    <w:rsid w:val="00A365F5"/>
    <w:rsid w:val="00A36BBA"/>
    <w:rsid w:val="00A515CF"/>
    <w:rsid w:val="00A53448"/>
    <w:rsid w:val="00A54BF2"/>
    <w:rsid w:val="00A553CD"/>
    <w:rsid w:val="00A70520"/>
    <w:rsid w:val="00A7174A"/>
    <w:rsid w:val="00A7461E"/>
    <w:rsid w:val="00A74F22"/>
    <w:rsid w:val="00A77257"/>
    <w:rsid w:val="00A80FD1"/>
    <w:rsid w:val="00A819B6"/>
    <w:rsid w:val="00A81F97"/>
    <w:rsid w:val="00A84325"/>
    <w:rsid w:val="00A84DC1"/>
    <w:rsid w:val="00A86382"/>
    <w:rsid w:val="00A92E2B"/>
    <w:rsid w:val="00A97EBA"/>
    <w:rsid w:val="00AA123B"/>
    <w:rsid w:val="00AA1F8F"/>
    <w:rsid w:val="00AA421B"/>
    <w:rsid w:val="00AA43DE"/>
    <w:rsid w:val="00AA6F1E"/>
    <w:rsid w:val="00AB1F02"/>
    <w:rsid w:val="00AB46F5"/>
    <w:rsid w:val="00AC6913"/>
    <w:rsid w:val="00AC7159"/>
    <w:rsid w:val="00AC73F3"/>
    <w:rsid w:val="00AC7709"/>
    <w:rsid w:val="00AD3F62"/>
    <w:rsid w:val="00AE17FA"/>
    <w:rsid w:val="00AE211D"/>
    <w:rsid w:val="00AE566A"/>
    <w:rsid w:val="00AF256A"/>
    <w:rsid w:val="00AF27C0"/>
    <w:rsid w:val="00AF6116"/>
    <w:rsid w:val="00B000D9"/>
    <w:rsid w:val="00B007A0"/>
    <w:rsid w:val="00B10C3A"/>
    <w:rsid w:val="00B1447C"/>
    <w:rsid w:val="00B1708B"/>
    <w:rsid w:val="00B172AF"/>
    <w:rsid w:val="00B17783"/>
    <w:rsid w:val="00B22FCD"/>
    <w:rsid w:val="00B31A6D"/>
    <w:rsid w:val="00B355FE"/>
    <w:rsid w:val="00B37AC4"/>
    <w:rsid w:val="00B410D4"/>
    <w:rsid w:val="00B42A74"/>
    <w:rsid w:val="00B45E33"/>
    <w:rsid w:val="00B4616C"/>
    <w:rsid w:val="00B502AD"/>
    <w:rsid w:val="00B531CD"/>
    <w:rsid w:val="00B54752"/>
    <w:rsid w:val="00B63FB3"/>
    <w:rsid w:val="00B64A0F"/>
    <w:rsid w:val="00B66D4C"/>
    <w:rsid w:val="00B7032C"/>
    <w:rsid w:val="00B72BC9"/>
    <w:rsid w:val="00B776AD"/>
    <w:rsid w:val="00B82E20"/>
    <w:rsid w:val="00B86B80"/>
    <w:rsid w:val="00B95502"/>
    <w:rsid w:val="00B956BB"/>
    <w:rsid w:val="00B95A7C"/>
    <w:rsid w:val="00B97D20"/>
    <w:rsid w:val="00B97E17"/>
    <w:rsid w:val="00BA0287"/>
    <w:rsid w:val="00BA0C02"/>
    <w:rsid w:val="00BA0E35"/>
    <w:rsid w:val="00BA35B7"/>
    <w:rsid w:val="00BA66ED"/>
    <w:rsid w:val="00BB1577"/>
    <w:rsid w:val="00BB178A"/>
    <w:rsid w:val="00BB3C65"/>
    <w:rsid w:val="00BB4921"/>
    <w:rsid w:val="00BB4C9E"/>
    <w:rsid w:val="00BB596B"/>
    <w:rsid w:val="00BB59B7"/>
    <w:rsid w:val="00BC0894"/>
    <w:rsid w:val="00BC3D53"/>
    <w:rsid w:val="00BC49DC"/>
    <w:rsid w:val="00BD22A5"/>
    <w:rsid w:val="00BD35AD"/>
    <w:rsid w:val="00BD37FF"/>
    <w:rsid w:val="00BD3984"/>
    <w:rsid w:val="00BD6560"/>
    <w:rsid w:val="00BD6583"/>
    <w:rsid w:val="00BE04A5"/>
    <w:rsid w:val="00BE0BA8"/>
    <w:rsid w:val="00BE11DA"/>
    <w:rsid w:val="00BE4E9F"/>
    <w:rsid w:val="00BE516E"/>
    <w:rsid w:val="00BF21B8"/>
    <w:rsid w:val="00BF3931"/>
    <w:rsid w:val="00BF60CC"/>
    <w:rsid w:val="00C028B2"/>
    <w:rsid w:val="00C05836"/>
    <w:rsid w:val="00C05F01"/>
    <w:rsid w:val="00C06A90"/>
    <w:rsid w:val="00C07BF7"/>
    <w:rsid w:val="00C12201"/>
    <w:rsid w:val="00C12E5B"/>
    <w:rsid w:val="00C13AAD"/>
    <w:rsid w:val="00C1541E"/>
    <w:rsid w:val="00C16209"/>
    <w:rsid w:val="00C20F6E"/>
    <w:rsid w:val="00C22F7F"/>
    <w:rsid w:val="00C30DB4"/>
    <w:rsid w:val="00C31C5D"/>
    <w:rsid w:val="00C40D76"/>
    <w:rsid w:val="00C43951"/>
    <w:rsid w:val="00C52107"/>
    <w:rsid w:val="00C52145"/>
    <w:rsid w:val="00C53435"/>
    <w:rsid w:val="00C573F9"/>
    <w:rsid w:val="00C606FA"/>
    <w:rsid w:val="00C63179"/>
    <w:rsid w:val="00C66F9B"/>
    <w:rsid w:val="00C7028B"/>
    <w:rsid w:val="00C7086C"/>
    <w:rsid w:val="00C710EE"/>
    <w:rsid w:val="00C71D63"/>
    <w:rsid w:val="00C71E81"/>
    <w:rsid w:val="00C7528F"/>
    <w:rsid w:val="00C76D40"/>
    <w:rsid w:val="00C770AF"/>
    <w:rsid w:val="00C77792"/>
    <w:rsid w:val="00C7798B"/>
    <w:rsid w:val="00C818D5"/>
    <w:rsid w:val="00C852E0"/>
    <w:rsid w:val="00C90ECB"/>
    <w:rsid w:val="00C91007"/>
    <w:rsid w:val="00C9163C"/>
    <w:rsid w:val="00C9200D"/>
    <w:rsid w:val="00C9335D"/>
    <w:rsid w:val="00C957DA"/>
    <w:rsid w:val="00C962DF"/>
    <w:rsid w:val="00CA19B8"/>
    <w:rsid w:val="00CA25CC"/>
    <w:rsid w:val="00CA6784"/>
    <w:rsid w:val="00CB2C8E"/>
    <w:rsid w:val="00CB63E0"/>
    <w:rsid w:val="00CC201C"/>
    <w:rsid w:val="00CC2888"/>
    <w:rsid w:val="00CC6F84"/>
    <w:rsid w:val="00CD1D74"/>
    <w:rsid w:val="00CE0778"/>
    <w:rsid w:val="00CE4F05"/>
    <w:rsid w:val="00CE5C88"/>
    <w:rsid w:val="00CE688D"/>
    <w:rsid w:val="00CE6E05"/>
    <w:rsid w:val="00CE77CF"/>
    <w:rsid w:val="00CF2DFE"/>
    <w:rsid w:val="00CF70C4"/>
    <w:rsid w:val="00D03001"/>
    <w:rsid w:val="00D03C10"/>
    <w:rsid w:val="00D123AB"/>
    <w:rsid w:val="00D12509"/>
    <w:rsid w:val="00D15D38"/>
    <w:rsid w:val="00D15DA4"/>
    <w:rsid w:val="00D160D7"/>
    <w:rsid w:val="00D21446"/>
    <w:rsid w:val="00D22294"/>
    <w:rsid w:val="00D236FE"/>
    <w:rsid w:val="00D25493"/>
    <w:rsid w:val="00D356BB"/>
    <w:rsid w:val="00D423CE"/>
    <w:rsid w:val="00D44FA1"/>
    <w:rsid w:val="00D4628F"/>
    <w:rsid w:val="00D55CC5"/>
    <w:rsid w:val="00D707A2"/>
    <w:rsid w:val="00D71605"/>
    <w:rsid w:val="00D72E8F"/>
    <w:rsid w:val="00D742DF"/>
    <w:rsid w:val="00D846AC"/>
    <w:rsid w:val="00D91A70"/>
    <w:rsid w:val="00D91DC5"/>
    <w:rsid w:val="00D92FF5"/>
    <w:rsid w:val="00D941CE"/>
    <w:rsid w:val="00DA0064"/>
    <w:rsid w:val="00DA1C5E"/>
    <w:rsid w:val="00DA1EA7"/>
    <w:rsid w:val="00DA304D"/>
    <w:rsid w:val="00DB03A8"/>
    <w:rsid w:val="00DB134C"/>
    <w:rsid w:val="00DB323C"/>
    <w:rsid w:val="00DB4284"/>
    <w:rsid w:val="00DB6EB3"/>
    <w:rsid w:val="00DB7270"/>
    <w:rsid w:val="00DC1B9F"/>
    <w:rsid w:val="00DC20C4"/>
    <w:rsid w:val="00DC363D"/>
    <w:rsid w:val="00DC4036"/>
    <w:rsid w:val="00DD02EE"/>
    <w:rsid w:val="00DD2875"/>
    <w:rsid w:val="00DD3A1A"/>
    <w:rsid w:val="00DE0A65"/>
    <w:rsid w:val="00DE0B47"/>
    <w:rsid w:val="00DE1D94"/>
    <w:rsid w:val="00DE359C"/>
    <w:rsid w:val="00DE7E63"/>
    <w:rsid w:val="00DF7D4D"/>
    <w:rsid w:val="00E02376"/>
    <w:rsid w:val="00E055C6"/>
    <w:rsid w:val="00E07FBA"/>
    <w:rsid w:val="00E15FE8"/>
    <w:rsid w:val="00E16143"/>
    <w:rsid w:val="00E205C1"/>
    <w:rsid w:val="00E21386"/>
    <w:rsid w:val="00E26FA3"/>
    <w:rsid w:val="00E35CF5"/>
    <w:rsid w:val="00E40A16"/>
    <w:rsid w:val="00E40E9D"/>
    <w:rsid w:val="00E41FEE"/>
    <w:rsid w:val="00E4442A"/>
    <w:rsid w:val="00E60B07"/>
    <w:rsid w:val="00E627E4"/>
    <w:rsid w:val="00E64A90"/>
    <w:rsid w:val="00E66F8E"/>
    <w:rsid w:val="00E7346F"/>
    <w:rsid w:val="00E74A30"/>
    <w:rsid w:val="00E801B0"/>
    <w:rsid w:val="00E81647"/>
    <w:rsid w:val="00E82079"/>
    <w:rsid w:val="00E83910"/>
    <w:rsid w:val="00E861CA"/>
    <w:rsid w:val="00E903A2"/>
    <w:rsid w:val="00E919B7"/>
    <w:rsid w:val="00E93BE9"/>
    <w:rsid w:val="00E93CCB"/>
    <w:rsid w:val="00E965BA"/>
    <w:rsid w:val="00EA03F3"/>
    <w:rsid w:val="00EA202C"/>
    <w:rsid w:val="00EA41EC"/>
    <w:rsid w:val="00EA47B1"/>
    <w:rsid w:val="00EA77C3"/>
    <w:rsid w:val="00EC573C"/>
    <w:rsid w:val="00ED1593"/>
    <w:rsid w:val="00ED1E6B"/>
    <w:rsid w:val="00ED2E12"/>
    <w:rsid w:val="00ED3185"/>
    <w:rsid w:val="00ED7678"/>
    <w:rsid w:val="00EE22E1"/>
    <w:rsid w:val="00EE24F2"/>
    <w:rsid w:val="00EE2B4F"/>
    <w:rsid w:val="00EE4C25"/>
    <w:rsid w:val="00EE7BCF"/>
    <w:rsid w:val="00EE7E2E"/>
    <w:rsid w:val="00EF4F99"/>
    <w:rsid w:val="00F02167"/>
    <w:rsid w:val="00F0261E"/>
    <w:rsid w:val="00F02DA9"/>
    <w:rsid w:val="00F02E0A"/>
    <w:rsid w:val="00F035EA"/>
    <w:rsid w:val="00F05943"/>
    <w:rsid w:val="00F05A6A"/>
    <w:rsid w:val="00F0644D"/>
    <w:rsid w:val="00F107FC"/>
    <w:rsid w:val="00F1134C"/>
    <w:rsid w:val="00F12096"/>
    <w:rsid w:val="00F143F1"/>
    <w:rsid w:val="00F16697"/>
    <w:rsid w:val="00F17A90"/>
    <w:rsid w:val="00F205DA"/>
    <w:rsid w:val="00F23F69"/>
    <w:rsid w:val="00F2506F"/>
    <w:rsid w:val="00F2704F"/>
    <w:rsid w:val="00F3143B"/>
    <w:rsid w:val="00F332F3"/>
    <w:rsid w:val="00F341E2"/>
    <w:rsid w:val="00F34E61"/>
    <w:rsid w:val="00F357DE"/>
    <w:rsid w:val="00F45D85"/>
    <w:rsid w:val="00F47F96"/>
    <w:rsid w:val="00F50C3D"/>
    <w:rsid w:val="00F54194"/>
    <w:rsid w:val="00F56781"/>
    <w:rsid w:val="00F573D0"/>
    <w:rsid w:val="00F6312B"/>
    <w:rsid w:val="00F652BA"/>
    <w:rsid w:val="00F66D0F"/>
    <w:rsid w:val="00F7141E"/>
    <w:rsid w:val="00F7595F"/>
    <w:rsid w:val="00F761CD"/>
    <w:rsid w:val="00F762E1"/>
    <w:rsid w:val="00F772B2"/>
    <w:rsid w:val="00F815E2"/>
    <w:rsid w:val="00F8210A"/>
    <w:rsid w:val="00F83684"/>
    <w:rsid w:val="00F85039"/>
    <w:rsid w:val="00F95798"/>
    <w:rsid w:val="00F96CF8"/>
    <w:rsid w:val="00FA3CC4"/>
    <w:rsid w:val="00FB09A6"/>
    <w:rsid w:val="00FB20F6"/>
    <w:rsid w:val="00FB2A37"/>
    <w:rsid w:val="00FB2B13"/>
    <w:rsid w:val="00FB372F"/>
    <w:rsid w:val="00FB3939"/>
    <w:rsid w:val="00FC2C26"/>
    <w:rsid w:val="00FC4F77"/>
    <w:rsid w:val="00FC6308"/>
    <w:rsid w:val="00FC712E"/>
    <w:rsid w:val="00FC732A"/>
    <w:rsid w:val="00FD0082"/>
    <w:rsid w:val="00FD0CFC"/>
    <w:rsid w:val="00FD7A2B"/>
    <w:rsid w:val="00FE2515"/>
    <w:rsid w:val="00FE5F16"/>
    <w:rsid w:val="00FF0A4A"/>
    <w:rsid w:val="00FF2F22"/>
    <w:rsid w:val="00FF4FFF"/>
    <w:rsid w:val="00FF718D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."/>
  <w:listSeparator w:val=","/>
  <w15:docId w15:val="{40A6CD1D-D84A-4980-86B5-F6C8F2C7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3749"/>
    <w:rPr>
      <w:rFonts w:ascii="Calibri" w:eastAsia="Calibri" w:hAnsi="Calibri" w:cs="Times New Roman"/>
    </w:rPr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763749"/>
    <w:pPr>
      <w:keepNext/>
      <w:numPr>
        <w:numId w:val="1"/>
      </w:numPr>
      <w:spacing w:after="0" w:line="360" w:lineRule="auto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763749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763749"/>
    <w:pPr>
      <w:keepNext/>
      <w:numPr>
        <w:ilvl w:val="3"/>
        <w:numId w:val="1"/>
      </w:numPr>
      <w:spacing w:before="240"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763749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76374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76374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76374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76374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1,List Paragraph11,List Paragraph2,List Paragraph Char Char,lp1,Number_1,SGLText List Paragraph,new,b1,Colorful List - Accent 11,Normal Sentence,Bullets 2,Equipment,ListPar1,list1,List Paragraph12,Bullet List,FooterText,b14"/>
    <w:basedOn w:val="Normal"/>
    <w:link w:val="ListParagraphChar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 w:line="360" w:lineRule="auto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DefaultParagraphFont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763749"/>
    <w:pPr>
      <w:tabs>
        <w:tab w:val="left" w:pos="48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53C8"/>
    <w:pPr>
      <w:ind w:left="220"/>
    </w:pPr>
    <w:rPr>
      <w:rFonts w:eastAsia="SimSun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IntenseEmphasis">
    <w:name w:val="Intense Emphasis"/>
    <w:aliases w:val="Mahindra Group"/>
    <w:basedOn w:val="DefaultParagraphFont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Strong">
    <w:name w:val="Strong"/>
    <w:basedOn w:val="DefaultParagraphFont"/>
    <w:uiPriority w:val="22"/>
    <w:qFormat/>
    <w:rsid w:val="0076467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Heading1"/>
    <w:link w:val="MahindraHeadingChar"/>
    <w:qFormat/>
    <w:rsid w:val="00BB4921"/>
    <w:pPr>
      <w:numPr>
        <w:numId w:val="0"/>
      </w:numPr>
      <w:spacing w:line="240" w:lineRule="auto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BB4921"/>
    <w:rPr>
      <w:rFonts w:asciiTheme="majorHAnsi" w:eastAsia="Times New Roman" w:hAnsiTheme="majorHAnsi" w:cs="Times New Roman"/>
      <w:b/>
      <w:color w:val="E31837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paragraph" w:styleId="NoSpacing">
    <w:name w:val="No Spacing"/>
    <w:link w:val="NoSpacingChar"/>
    <w:uiPriority w:val="1"/>
    <w:qFormat/>
    <w:rsid w:val="00D15D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5DA4"/>
    <w:rPr>
      <w:rFonts w:eastAsiaTheme="minorEastAsia"/>
    </w:rPr>
  </w:style>
  <w:style w:type="paragraph" w:styleId="BodyText">
    <w:name w:val="Body Text"/>
    <w:basedOn w:val="Normal"/>
    <w:link w:val="BodyTextChar"/>
    <w:rsid w:val="005E1263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5E1263"/>
    <w:rPr>
      <w:rFonts w:ascii="Times New Roman" w:eastAsia="Times New Roman" w:hAnsi="Times New Roman" w:cs="Times New Roman"/>
      <w:sz w:val="20"/>
      <w:szCs w:val="20"/>
      <w:lang w:eastAsia="ko-KR"/>
    </w:rPr>
  </w:style>
  <w:style w:type="character" w:customStyle="1" w:styleId="apple-converted-space">
    <w:name w:val="apple-converted-space"/>
    <w:basedOn w:val="DefaultParagraphFont"/>
    <w:rsid w:val="005E1263"/>
  </w:style>
  <w:style w:type="table" w:styleId="TableGrid">
    <w:name w:val="Table Grid"/>
    <w:basedOn w:val="TableNormal"/>
    <w:uiPriority w:val="59"/>
    <w:rsid w:val="005E1263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957DC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0D2C7E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D2C7E"/>
    <w:rPr>
      <w:rFonts w:ascii="Consolas" w:hAnsi="Consolas" w:cs="Consolas"/>
      <w:sz w:val="21"/>
      <w:szCs w:val="21"/>
      <w:lang w:val="en-IN" w:eastAsia="en-IN"/>
    </w:rPr>
  </w:style>
  <w:style w:type="character" w:customStyle="1" w:styleId="pslongeditbox">
    <w:name w:val="pslongeditbox"/>
    <w:basedOn w:val="DefaultParagraphFont"/>
    <w:rsid w:val="000D2C7E"/>
    <w:rPr>
      <w:rFonts w:ascii="Times New Roman" w:hAnsi="Times New Roman" w:cs="Times New Roman" w:hint="default"/>
    </w:rPr>
  </w:style>
  <w:style w:type="character" w:customStyle="1" w:styleId="ListParagraphChar">
    <w:name w:val="List Paragraph Char"/>
    <w:aliases w:val="List Paragraph1 Char,List Paragraph11 Char,List Paragraph2 Char,List Paragraph Char Char Char,lp1 Char,Number_1 Char,SGLText List Paragraph Char,new Char,b1 Char,Colorful List - Accent 11 Char,Normal Sentence Char,Bullets 2 Char"/>
    <w:basedOn w:val="DefaultParagraphFont"/>
    <w:link w:val="ListParagraph"/>
    <w:uiPriority w:val="34"/>
    <w:locked/>
    <w:rsid w:val="00240034"/>
    <w:rPr>
      <w:rFonts w:ascii="Calibri" w:eastAsia="Calibri" w:hAnsi="Calibri" w:cs="Times New Roman"/>
    </w:rPr>
  </w:style>
  <w:style w:type="character" w:customStyle="1" w:styleId="pseditboxdisponly">
    <w:name w:val="pseditbox_disponly"/>
    <w:basedOn w:val="DefaultParagraphFont"/>
    <w:rsid w:val="00831441"/>
  </w:style>
  <w:style w:type="character" w:customStyle="1" w:styleId="ptrtedisplayonly">
    <w:name w:val="pt_rte_displayonly"/>
    <w:basedOn w:val="DefaultParagraphFont"/>
    <w:rsid w:val="00956911"/>
  </w:style>
  <w:style w:type="character" w:customStyle="1" w:styleId="ptrtedisplayonly1">
    <w:name w:val="pt_rte_displayonly1"/>
    <w:rsid w:val="00F2506F"/>
    <w:rPr>
      <w:rFonts w:ascii="Arial" w:hAnsi="Arial" w:cs="Arial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804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elpdeskBuddy@techmahindra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kha.rani@techmahindr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Karthik\VI%20Roll-out\Templates\Corporate%20and%20Mobility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6D6E71"/>
      </a:accent2>
      <a:accent3>
        <a:srgbClr val="F3901D"/>
      </a:accent3>
      <a:accent4>
        <a:srgbClr val="FDBC5F"/>
      </a:accent4>
      <a:accent5>
        <a:srgbClr val="7C3520"/>
      </a:accent5>
      <a:accent6>
        <a:srgbClr val="00000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2.xml><?xml version="1.0" encoding="utf-8"?>
<ds:datastoreItem xmlns:ds="http://schemas.openxmlformats.org/officeDocument/2006/customXml" ds:itemID="{5E23F825-34C3-45B8-BF8C-A32CD61FD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39F4DB-9314-4132-8A45-FA5E24E2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Corporate and Mobility Word Template</Template>
  <TotalTime>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Mahindra Group</vt:lpstr>
    </vt:vector>
  </TitlesOfParts>
  <Company>SCSL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Marketing</dc:creator>
  <cp:lastModifiedBy>Abina Bhandarkar</cp:lastModifiedBy>
  <cp:revision>6</cp:revision>
  <cp:lastPrinted>2013-06-24T07:17:00Z</cp:lastPrinted>
  <dcterms:created xsi:type="dcterms:W3CDTF">2017-09-22T05:34:00Z</dcterms:created>
  <dcterms:modified xsi:type="dcterms:W3CDTF">2017-09-22T08:39:00Z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TECHMAHINDRA\DG00346765</vt:lpwstr>
  </property>
  <property fmtid="{D5CDD505-2E9C-101B-9397-08002B2CF9AE}" pid="5" name="DLPManualFileClassificationLastModificationDate">
    <vt:lpwstr>1504677044</vt:lpwstr>
  </property>
  <property fmtid="{D5CDD505-2E9C-101B-9397-08002B2CF9AE}" pid="6" name="DLPManualFileClassificationVersion">
    <vt:lpwstr>10.0.100.37</vt:lpwstr>
  </property>
</Properties>
</file>